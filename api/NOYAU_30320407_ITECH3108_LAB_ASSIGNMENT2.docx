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26D38" w14:textId="2B75A72E" w:rsidR="00E81978" w:rsidRPr="00957A7B" w:rsidRDefault="009A59A6">
      <w:pPr>
        <w:pStyle w:val="Title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alias w:val="Title:"/>
          <w:tag w:val="Title:"/>
          <w:id w:val="726351117"/>
          <w:placeholder>
            <w:docPart w:val="A688AEE677AC4396B64BC67E57F83B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57A7B">
            <w:rPr>
              <w:b/>
              <w:bCs/>
              <w:sz w:val="36"/>
              <w:szCs w:val="36"/>
            </w:rPr>
            <w:br/>
          </w:r>
          <w:r w:rsidR="00957A7B">
            <w:rPr>
              <w:b/>
              <w:bCs/>
              <w:sz w:val="36"/>
              <w:szCs w:val="36"/>
            </w:rPr>
            <w:br/>
          </w:r>
          <w:r w:rsidR="00957A7B">
            <w:rPr>
              <w:b/>
              <w:bCs/>
              <w:sz w:val="36"/>
              <w:szCs w:val="36"/>
            </w:rPr>
            <w:br/>
          </w:r>
          <w:r w:rsidR="0084735A" w:rsidRPr="00957A7B">
            <w:rPr>
              <w:b/>
              <w:bCs/>
              <w:sz w:val="36"/>
              <w:szCs w:val="36"/>
            </w:rPr>
            <w:t>Earring Holler – ITECH3108 Lab Assignment 2</w:t>
          </w:r>
        </w:sdtContent>
      </w:sdt>
    </w:p>
    <w:p w14:paraId="1548D993" w14:textId="14798439" w:rsidR="00E81978" w:rsidRDefault="0084735A" w:rsidP="00B823AA">
      <w:pPr>
        <w:pStyle w:val="Title2"/>
        <w:rPr>
          <w:b/>
          <w:bCs/>
          <w:sz w:val="36"/>
          <w:szCs w:val="36"/>
        </w:rPr>
      </w:pPr>
      <w:r w:rsidRPr="00957A7B">
        <w:rPr>
          <w:b/>
          <w:bCs/>
          <w:sz w:val="36"/>
          <w:szCs w:val="36"/>
        </w:rPr>
        <w:t xml:space="preserve">Teddy J. Noyau </w:t>
      </w:r>
      <w:r w:rsidR="00957A7B">
        <w:rPr>
          <w:b/>
          <w:bCs/>
          <w:sz w:val="36"/>
          <w:szCs w:val="36"/>
        </w:rPr>
        <w:t xml:space="preserve">– </w:t>
      </w:r>
      <w:r w:rsidRPr="00957A7B">
        <w:rPr>
          <w:b/>
          <w:bCs/>
          <w:sz w:val="36"/>
          <w:szCs w:val="36"/>
        </w:rPr>
        <w:t>30320407</w:t>
      </w:r>
    </w:p>
    <w:p w14:paraId="37987364" w14:textId="72935394" w:rsidR="00957A7B" w:rsidRPr="00957A7B" w:rsidRDefault="00957A7B" w:rsidP="00B823AA">
      <w:pPr>
        <w:pStyle w:val="Title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Statement of Completion</w:t>
      </w:r>
    </w:p>
    <w:sdt>
      <w:sdtPr>
        <w:alias w:val="Abstract:"/>
        <w:tag w:val="Abstract:"/>
        <w:id w:val="202146031"/>
        <w:placeholder>
          <w:docPart w:val="7011368B62114F6EAC99E0AE3BF6628A"/>
        </w:placeholder>
        <w:temporary/>
        <w:showingPlcHdr/>
        <w15:appearance w15:val="hidden"/>
      </w:sdtPr>
      <w:sdtEndPr/>
      <w:sdtContent>
        <w:p w14:paraId="1BF61825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4B08F857" w14:textId="74C9971A" w:rsidR="00E81978" w:rsidRDefault="00E65A26">
      <w:pPr>
        <w:pStyle w:val="NoSpacing"/>
      </w:pPr>
      <w:r>
        <w:t>This document discusses the development process of Earring Holler</w:t>
      </w:r>
      <w:r w:rsidR="00A91A18">
        <w:t>, a</w:t>
      </w:r>
      <w:r>
        <w:t xml:space="preserve"> discussion forum</w:t>
      </w:r>
      <w:r w:rsidR="00A91A18">
        <w:t xml:space="preserve"> for Earring enthusiasts. This document includes</w:t>
      </w:r>
      <w:r>
        <w:t xml:space="preserve"> a statement of completion</w:t>
      </w:r>
      <w:r w:rsidR="00A91A18">
        <w:t>,</w:t>
      </w:r>
      <w:r>
        <w:t xml:space="preserve"> a list of all </w:t>
      </w:r>
      <w:r w:rsidR="00536A93">
        <w:t>third-party</w:t>
      </w:r>
      <w:r>
        <w:t xml:space="preserve"> libraries used throughout the development process with details on other references </w:t>
      </w:r>
      <w:r w:rsidR="00B612F6">
        <w:t xml:space="preserve">and materials </w:t>
      </w:r>
      <w:r>
        <w:t xml:space="preserve">used to complete </w:t>
      </w:r>
      <w:r w:rsidR="00536A93">
        <w:t xml:space="preserve">this assignment. </w:t>
      </w:r>
      <w:r w:rsidR="00B612F6">
        <w:t xml:space="preserve">This report also provides some important technical insights about the approach taken both in the design and execution process of the application and project setup. </w:t>
      </w:r>
      <w:r w:rsidR="00536A93">
        <w:t xml:space="preserve"> </w:t>
      </w:r>
      <w:r>
        <w:t xml:space="preserve"> </w:t>
      </w:r>
    </w:p>
    <w:p w14:paraId="5DB8C64F" w14:textId="70DA3E2C" w:rsidR="00E81978" w:rsidRDefault="009A59A6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A16DDD52E9184C87A6D18EFF405DC41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57A7B">
            <w:br/>
          </w:r>
          <w:r w:rsidR="00957A7B">
            <w:br/>
          </w:r>
          <w:r w:rsidR="00957A7B">
            <w:br/>
            <w:t>Earring Holler – ITECH3108 Lab Assignment 2</w:t>
          </w:r>
        </w:sdtContent>
      </w:sdt>
    </w:p>
    <w:p w14:paraId="149C9A0C" w14:textId="4F1C4061" w:rsidR="00E81978" w:rsidRDefault="00B612F6">
      <w:r>
        <w:t xml:space="preserve">Earring Holler is a single page web application where earring enthusiasts can post their opinions and thoughts about earrings and comment to other posts. The application is developed using a RESTful Backend API and  a JavaScript front-end using </w:t>
      </w:r>
      <w:r w:rsidR="00E526E0">
        <w:t>jQuery</w:t>
      </w:r>
      <w:r>
        <w:t xml:space="preserve"> and AJAX methods for </w:t>
      </w:r>
      <w:r w:rsidRPr="00B612F6">
        <w:t>Asynchronous</w:t>
      </w:r>
      <w:r>
        <w:t xml:space="preserve"> </w:t>
      </w:r>
      <w:r w:rsidR="00E526E0">
        <w:t>calls</w:t>
      </w:r>
      <w:r>
        <w:t xml:space="preserve">.  </w:t>
      </w:r>
    </w:p>
    <w:p w14:paraId="56CE6D90" w14:textId="0614DAFF" w:rsidR="00E81978" w:rsidRDefault="003605DB">
      <w:pPr>
        <w:pStyle w:val="Heading1"/>
      </w:pPr>
      <w:r>
        <w:t xml:space="preserve">Back-End Design and </w:t>
      </w:r>
      <w:r w:rsidR="00F90B13">
        <w:t>Structure</w:t>
      </w:r>
    </w:p>
    <w:p w14:paraId="484E17C9" w14:textId="25582788" w:rsidR="00E81978" w:rsidRDefault="00E15B97">
      <w:r>
        <w:t>Let’s</w:t>
      </w:r>
      <w:r w:rsidR="003605DB">
        <w:t xml:space="preserve"> begin, the </w:t>
      </w:r>
      <w:r>
        <w:t>back end</w:t>
      </w:r>
      <w:r w:rsidR="003605DB">
        <w:t xml:space="preserve"> was designed following a RESTful API with a project folder structure as follow</w:t>
      </w:r>
      <w:sdt>
        <w:sdtPr>
          <w:id w:val="-361418"/>
          <w:citation/>
        </w:sdtPr>
        <w:sdtContent>
          <w:r w:rsidR="00957A7B">
            <w:fldChar w:fldCharType="begin"/>
          </w:r>
          <w:r w:rsidR="00957A7B">
            <w:instrText xml:space="preserve"> CITATION Mik15 \l 3081 </w:instrText>
          </w:r>
          <w:r w:rsidR="00957A7B">
            <w:fldChar w:fldCharType="separate"/>
          </w:r>
          <w:r w:rsidR="00AF6162">
            <w:rPr>
              <w:noProof/>
            </w:rPr>
            <w:t xml:space="preserve"> (Dalisay, 2015)</w:t>
          </w:r>
          <w:r w:rsidR="00957A7B">
            <w:fldChar w:fldCharType="end"/>
          </w:r>
        </w:sdtContent>
      </w:sdt>
      <w:r w:rsidR="003605DB">
        <w:t xml:space="preserve">: </w:t>
      </w:r>
    </w:p>
    <w:p w14:paraId="2553E4C4" w14:textId="36CE7248" w:rsidR="00E15B97" w:rsidRPr="00E113E1" w:rsidRDefault="00E15B97" w:rsidP="00E15B97">
      <w:pPr>
        <w:ind w:firstLine="0"/>
        <w:rPr>
          <w:b/>
          <w:bCs/>
          <w:color w:val="262626" w:themeColor="text1" w:themeTint="D9"/>
        </w:rPr>
      </w:pPr>
      <w:r w:rsidRPr="00E113E1">
        <w:rPr>
          <w:b/>
          <w:bCs/>
          <w:color w:val="262626" w:themeColor="text1" w:themeTint="D9"/>
        </w:rPr>
        <w:t xml:space="preserve">├─ </w:t>
      </w:r>
      <w:proofErr w:type="spellStart"/>
      <w:r w:rsidRPr="00E113E1">
        <w:rPr>
          <w:b/>
          <w:bCs/>
          <w:color w:val="262626" w:themeColor="text1" w:themeTint="D9"/>
        </w:rPr>
        <w:t>api</w:t>
      </w:r>
      <w:proofErr w:type="spellEnd"/>
      <w:r w:rsidRPr="00E113E1">
        <w:rPr>
          <w:b/>
          <w:bCs/>
          <w:color w:val="262626" w:themeColor="text1" w:themeTint="D9"/>
        </w:rPr>
        <w:t>/</w:t>
      </w:r>
      <w:r w:rsidRPr="00E113E1">
        <w:rPr>
          <w:b/>
          <w:bCs/>
          <w:color w:val="262626" w:themeColor="text1" w:themeTint="D9"/>
        </w:rPr>
        <w:br/>
        <w:t>├─── config/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core.php</w:t>
      </w:r>
      <w:proofErr w:type="spellEnd"/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-</w:t>
      </w:r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 xml:space="preserve">project </w:t>
      </w:r>
      <w:r w:rsidRPr="00E113E1">
        <w:rPr>
          <w:b/>
          <w:bCs/>
          <w:color w:val="262626" w:themeColor="text1" w:themeTint="D9"/>
        </w:rPr>
        <w:t>core configuration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database.php</w:t>
      </w:r>
      <w:proofErr w:type="spellEnd"/>
      <w:r w:rsidRPr="00E113E1">
        <w:rPr>
          <w:b/>
          <w:bCs/>
          <w:color w:val="262626" w:themeColor="text1" w:themeTint="D9"/>
        </w:rPr>
        <w:t xml:space="preserve"> -</w:t>
      </w:r>
      <w:r w:rsidR="007C09E3" w:rsidRPr="00E113E1">
        <w:rPr>
          <w:b/>
          <w:bCs/>
          <w:color w:val="262626" w:themeColor="text1" w:themeTint="D9"/>
        </w:rPr>
        <w:t xml:space="preserve"> </w:t>
      </w:r>
      <w:r w:rsidRPr="00E113E1">
        <w:rPr>
          <w:b/>
          <w:bCs/>
          <w:color w:val="262626" w:themeColor="text1" w:themeTint="D9"/>
        </w:rPr>
        <w:t>database</w:t>
      </w:r>
      <w:r w:rsidR="007C09E3" w:rsidRPr="00E113E1">
        <w:rPr>
          <w:b/>
          <w:bCs/>
          <w:color w:val="262626" w:themeColor="text1" w:themeTint="D9"/>
        </w:rPr>
        <w:t xml:space="preserve"> connection</w:t>
      </w:r>
      <w:r w:rsidRPr="00E113E1">
        <w:rPr>
          <w:b/>
          <w:bCs/>
          <w:color w:val="262626" w:themeColor="text1" w:themeTint="D9"/>
        </w:rPr>
        <w:t>.</w:t>
      </w:r>
      <w:r w:rsidRPr="00E113E1">
        <w:rPr>
          <w:b/>
          <w:bCs/>
          <w:color w:val="262626" w:themeColor="text1" w:themeTint="D9"/>
        </w:rPr>
        <w:br/>
        <w:t>├─── objects/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earringpost</w:t>
      </w:r>
      <w:r w:rsidRPr="00E113E1">
        <w:rPr>
          <w:b/>
          <w:bCs/>
          <w:color w:val="262626" w:themeColor="text1" w:themeTint="D9"/>
        </w:rPr>
        <w:t>.php</w:t>
      </w:r>
      <w:proofErr w:type="spellEnd"/>
      <w:r w:rsidRPr="00E113E1">
        <w:rPr>
          <w:b/>
          <w:bCs/>
          <w:color w:val="262626" w:themeColor="text1" w:themeTint="D9"/>
        </w:rPr>
        <w:t xml:space="preserve"> - database queries.</w:t>
      </w:r>
      <w:r w:rsidRPr="00E113E1">
        <w:rPr>
          <w:b/>
          <w:bCs/>
          <w:color w:val="262626" w:themeColor="text1" w:themeTint="D9"/>
        </w:rPr>
        <w:t xml:space="preserve"> </w:t>
      </w:r>
      <w:r w:rsidRPr="00E113E1">
        <w:rPr>
          <w:b/>
          <w:bCs/>
          <w:color w:val="262626" w:themeColor="text1" w:themeTint="D9"/>
        </w:rPr>
        <w:br/>
        <w:t>├─── product/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create.php</w:t>
      </w:r>
      <w:proofErr w:type="spellEnd"/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–</w:t>
      </w:r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create new posts</w:t>
      </w:r>
      <w:r w:rsidRPr="00E113E1">
        <w:rPr>
          <w:b/>
          <w:bCs/>
          <w:color w:val="262626" w:themeColor="text1" w:themeTint="D9"/>
        </w:rPr>
        <w:t>.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delete.php</w:t>
      </w:r>
      <w:proofErr w:type="spellEnd"/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–</w:t>
      </w:r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delete posts</w:t>
      </w:r>
      <w:r w:rsidRPr="00E113E1">
        <w:rPr>
          <w:b/>
          <w:bCs/>
          <w:color w:val="262626" w:themeColor="text1" w:themeTint="D9"/>
        </w:rPr>
        <w:t>.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read.php</w:t>
      </w:r>
      <w:proofErr w:type="spellEnd"/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–</w:t>
      </w:r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read posts (all)</w:t>
      </w:r>
      <w:r w:rsidRPr="00E113E1">
        <w:rPr>
          <w:b/>
          <w:bCs/>
          <w:color w:val="262626" w:themeColor="text1" w:themeTint="D9"/>
        </w:rPr>
        <w:t>.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read_paging.php</w:t>
      </w:r>
      <w:proofErr w:type="spellEnd"/>
      <w:r w:rsidRPr="00E113E1">
        <w:rPr>
          <w:b/>
          <w:bCs/>
          <w:color w:val="262626" w:themeColor="text1" w:themeTint="D9"/>
        </w:rPr>
        <w:t xml:space="preserve"> - output "</w:t>
      </w:r>
      <w:r w:rsidR="007C09E3" w:rsidRPr="00E113E1">
        <w:rPr>
          <w:b/>
          <w:bCs/>
          <w:color w:val="262626" w:themeColor="text1" w:themeTint="D9"/>
        </w:rPr>
        <w:t>earring posts</w:t>
      </w:r>
      <w:r w:rsidRPr="00E113E1">
        <w:rPr>
          <w:b/>
          <w:bCs/>
          <w:color w:val="262626" w:themeColor="text1" w:themeTint="D9"/>
        </w:rPr>
        <w:t>" JSON data with pagination.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read_one.php</w:t>
      </w:r>
      <w:proofErr w:type="spellEnd"/>
      <w:r w:rsidRPr="00E113E1">
        <w:rPr>
          <w:b/>
          <w:bCs/>
          <w:color w:val="262626" w:themeColor="text1" w:themeTint="D9"/>
        </w:rPr>
        <w:t xml:space="preserve"> - accept </w:t>
      </w:r>
      <w:r w:rsidR="007C09E3" w:rsidRPr="00E113E1">
        <w:rPr>
          <w:b/>
          <w:bCs/>
          <w:color w:val="262626" w:themeColor="text1" w:themeTint="D9"/>
        </w:rPr>
        <w:t>posts</w:t>
      </w:r>
      <w:r w:rsidRPr="00E113E1">
        <w:rPr>
          <w:b/>
          <w:bCs/>
          <w:color w:val="262626" w:themeColor="text1" w:themeTint="D9"/>
        </w:rPr>
        <w:t xml:space="preserve"> ID to read </w:t>
      </w:r>
      <w:r w:rsidR="007C09E3" w:rsidRPr="00E113E1">
        <w:rPr>
          <w:b/>
          <w:bCs/>
          <w:color w:val="262626" w:themeColor="text1" w:themeTint="D9"/>
        </w:rPr>
        <w:t>one</w:t>
      </w:r>
      <w:r w:rsidRPr="00E113E1">
        <w:rPr>
          <w:b/>
          <w:bCs/>
          <w:color w:val="262626" w:themeColor="text1" w:themeTint="D9"/>
        </w:rPr>
        <w:t xml:space="preserve"> record from the database.</w:t>
      </w:r>
      <w:r w:rsidRPr="00E113E1">
        <w:rPr>
          <w:b/>
          <w:bCs/>
          <w:color w:val="262626" w:themeColor="text1" w:themeTint="D9"/>
        </w:rPr>
        <w:br/>
      </w:r>
      <w:r w:rsidRPr="00E113E1">
        <w:rPr>
          <w:b/>
          <w:bCs/>
          <w:color w:val="262626" w:themeColor="text1" w:themeTint="D9"/>
        </w:rPr>
        <w:lastRenderedPageBreak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update.php</w:t>
      </w:r>
      <w:proofErr w:type="spellEnd"/>
      <w:r w:rsidRPr="00E113E1">
        <w:rPr>
          <w:b/>
          <w:bCs/>
          <w:color w:val="262626" w:themeColor="text1" w:themeTint="D9"/>
        </w:rPr>
        <w:t xml:space="preserve"> - accept </w:t>
      </w:r>
      <w:r w:rsidR="007C09E3" w:rsidRPr="00E113E1">
        <w:rPr>
          <w:b/>
          <w:bCs/>
          <w:color w:val="262626" w:themeColor="text1" w:themeTint="D9"/>
        </w:rPr>
        <w:t>posts</w:t>
      </w:r>
      <w:r w:rsidRPr="00E113E1">
        <w:rPr>
          <w:b/>
          <w:bCs/>
          <w:color w:val="262626" w:themeColor="text1" w:themeTint="D9"/>
        </w:rPr>
        <w:t xml:space="preserve"> ID to update a database record.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search.php</w:t>
      </w:r>
      <w:proofErr w:type="spellEnd"/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 xml:space="preserve">- </w:t>
      </w:r>
      <w:r w:rsidRPr="00E113E1">
        <w:rPr>
          <w:b/>
          <w:bCs/>
          <w:color w:val="262626" w:themeColor="text1" w:themeTint="D9"/>
        </w:rPr>
        <w:t xml:space="preserve">accept keywords parameter to search </w:t>
      </w:r>
      <w:r w:rsidR="007C09E3" w:rsidRPr="00E113E1">
        <w:rPr>
          <w:b/>
          <w:bCs/>
          <w:color w:val="262626" w:themeColor="text1" w:themeTint="D9"/>
        </w:rPr>
        <w:t>for posts.</w:t>
      </w:r>
      <w:r w:rsidRPr="00E113E1">
        <w:rPr>
          <w:b/>
          <w:bCs/>
          <w:color w:val="262626" w:themeColor="text1" w:themeTint="D9"/>
        </w:rPr>
        <w:t xml:space="preserve"> </w:t>
      </w:r>
    </w:p>
    <w:p w14:paraId="3C4F4CB8" w14:textId="09650014" w:rsidR="007C09E3" w:rsidRPr="00E113E1" w:rsidRDefault="00E15B97" w:rsidP="00E15B97">
      <w:pPr>
        <w:ind w:firstLine="0"/>
        <w:rPr>
          <w:b/>
          <w:bCs/>
          <w:color w:val="262626" w:themeColor="text1" w:themeTint="D9"/>
        </w:rPr>
      </w:pPr>
      <w:r w:rsidRPr="00E113E1">
        <w:rPr>
          <w:b/>
          <w:bCs/>
          <w:color w:val="262626" w:themeColor="text1" w:themeTint="D9"/>
        </w:rPr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comment_paging</w:t>
      </w:r>
      <w:r w:rsidRPr="00E113E1">
        <w:rPr>
          <w:b/>
          <w:bCs/>
          <w:color w:val="262626" w:themeColor="text1" w:themeTint="D9"/>
        </w:rPr>
        <w:t>.php</w:t>
      </w:r>
      <w:proofErr w:type="spellEnd"/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–</w:t>
      </w:r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output "earring posts</w:t>
      </w:r>
      <w:r w:rsidR="007C09E3" w:rsidRPr="00E113E1">
        <w:rPr>
          <w:b/>
          <w:bCs/>
          <w:color w:val="262626" w:themeColor="text1" w:themeTint="D9"/>
        </w:rPr>
        <w:t xml:space="preserve"> comments </w:t>
      </w:r>
      <w:r w:rsidR="007C09E3" w:rsidRPr="00E113E1">
        <w:rPr>
          <w:b/>
          <w:bCs/>
          <w:color w:val="262626" w:themeColor="text1" w:themeTint="D9"/>
        </w:rPr>
        <w:t>" JSON data with pagination.</w:t>
      </w:r>
    </w:p>
    <w:p w14:paraId="55B91455" w14:textId="3D47D90E" w:rsidR="007C09E3" w:rsidRPr="00E113E1" w:rsidRDefault="00E15B97" w:rsidP="00E15B97">
      <w:pPr>
        <w:ind w:firstLine="0"/>
        <w:rPr>
          <w:b/>
          <w:bCs/>
          <w:color w:val="262626" w:themeColor="text1" w:themeTint="D9"/>
        </w:rPr>
      </w:pPr>
      <w:r w:rsidRPr="00E113E1">
        <w:rPr>
          <w:b/>
          <w:bCs/>
          <w:color w:val="262626" w:themeColor="text1" w:themeTint="D9"/>
        </w:rPr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like_unlike</w:t>
      </w:r>
      <w:r w:rsidRPr="00E113E1">
        <w:rPr>
          <w:b/>
          <w:bCs/>
          <w:color w:val="262626" w:themeColor="text1" w:themeTint="D9"/>
        </w:rPr>
        <w:t>.php</w:t>
      </w:r>
      <w:proofErr w:type="spellEnd"/>
      <w:r w:rsidRPr="00E113E1">
        <w:rPr>
          <w:b/>
          <w:bCs/>
          <w:color w:val="262626" w:themeColor="text1" w:themeTint="D9"/>
        </w:rPr>
        <w:t xml:space="preserve"> - accept a </w:t>
      </w:r>
      <w:r w:rsidR="007C09E3" w:rsidRPr="00E113E1">
        <w:rPr>
          <w:b/>
          <w:bCs/>
          <w:color w:val="262626" w:themeColor="text1" w:themeTint="D9"/>
        </w:rPr>
        <w:t>posts</w:t>
      </w:r>
      <w:r w:rsidRPr="00E113E1">
        <w:rPr>
          <w:b/>
          <w:bCs/>
          <w:color w:val="262626" w:themeColor="text1" w:themeTint="D9"/>
        </w:rPr>
        <w:t xml:space="preserve"> ID </w:t>
      </w:r>
      <w:r w:rsidR="007C09E3" w:rsidRPr="00E113E1">
        <w:rPr>
          <w:b/>
          <w:bCs/>
          <w:color w:val="262626" w:themeColor="text1" w:themeTint="D9"/>
        </w:rPr>
        <w:t xml:space="preserve"> to increment the likes records</w:t>
      </w:r>
      <w:r w:rsidRPr="00E113E1">
        <w:rPr>
          <w:b/>
          <w:bCs/>
          <w:color w:val="262626" w:themeColor="text1" w:themeTint="D9"/>
        </w:rPr>
        <w:t>.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post_reply</w:t>
      </w:r>
      <w:r w:rsidRPr="00E113E1">
        <w:rPr>
          <w:b/>
          <w:bCs/>
          <w:color w:val="262626" w:themeColor="text1" w:themeTint="D9"/>
        </w:rPr>
        <w:t>.php</w:t>
      </w:r>
      <w:proofErr w:type="spellEnd"/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–</w:t>
      </w:r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allow members to comment on other posts</w:t>
      </w:r>
      <w:r w:rsidRPr="00E113E1">
        <w:rPr>
          <w:b/>
          <w:bCs/>
          <w:color w:val="262626" w:themeColor="text1" w:themeTint="D9"/>
        </w:rPr>
        <w:br/>
        <w:t xml:space="preserve">├─── </w:t>
      </w:r>
      <w:r w:rsidR="007C09E3" w:rsidRPr="00E113E1">
        <w:rPr>
          <w:b/>
          <w:bCs/>
          <w:color w:val="262626" w:themeColor="text1" w:themeTint="D9"/>
        </w:rPr>
        <w:t>JSON</w:t>
      </w:r>
      <w:r w:rsidRPr="00E113E1">
        <w:rPr>
          <w:b/>
          <w:bCs/>
          <w:color w:val="262626" w:themeColor="text1" w:themeTint="D9"/>
        </w:rPr>
        <w:t>/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="007C09E3" w:rsidRPr="00E113E1">
        <w:rPr>
          <w:b/>
          <w:bCs/>
          <w:color w:val="262626" w:themeColor="text1" w:themeTint="D9"/>
        </w:rPr>
        <w:t>earringpost.json</w:t>
      </w:r>
      <w:proofErr w:type="spellEnd"/>
      <w:r w:rsidRPr="00E113E1">
        <w:rPr>
          <w:b/>
          <w:bCs/>
          <w:color w:val="262626" w:themeColor="text1" w:themeTint="D9"/>
        </w:rPr>
        <w:t xml:space="preserve"> </w:t>
      </w:r>
      <w:r w:rsidR="007C09E3" w:rsidRPr="00E113E1">
        <w:rPr>
          <w:b/>
          <w:bCs/>
          <w:color w:val="262626" w:themeColor="text1" w:themeTint="D9"/>
        </w:rPr>
        <w:t>–</w:t>
      </w:r>
      <w:r w:rsidRPr="00E113E1">
        <w:rPr>
          <w:b/>
          <w:bCs/>
          <w:color w:val="262626" w:themeColor="text1" w:themeTint="D9"/>
        </w:rPr>
        <w:t xml:space="preserve"> </w:t>
      </w:r>
      <w:proofErr w:type="spellStart"/>
      <w:r w:rsidR="007C09E3" w:rsidRPr="00E113E1">
        <w:rPr>
          <w:b/>
          <w:bCs/>
          <w:color w:val="262626" w:themeColor="text1" w:themeTint="D9"/>
        </w:rPr>
        <w:t>markup</w:t>
      </w:r>
      <w:proofErr w:type="spellEnd"/>
      <w:r w:rsidR="007C09E3" w:rsidRPr="00E113E1">
        <w:rPr>
          <w:b/>
          <w:bCs/>
          <w:color w:val="262626" w:themeColor="text1" w:themeTint="D9"/>
        </w:rPr>
        <w:t xml:space="preserve"> of complete data</w:t>
      </w:r>
    </w:p>
    <w:p w14:paraId="4C82BA05" w14:textId="692221A8" w:rsidR="00E15B97" w:rsidRPr="00E113E1" w:rsidRDefault="00E15B97" w:rsidP="00E15B97">
      <w:pPr>
        <w:ind w:firstLine="0"/>
        <w:rPr>
          <w:b/>
          <w:bCs/>
          <w:color w:val="262626" w:themeColor="text1" w:themeTint="D9"/>
        </w:rPr>
      </w:pPr>
      <w:r w:rsidRPr="00E113E1">
        <w:rPr>
          <w:b/>
          <w:bCs/>
          <w:color w:val="262626" w:themeColor="text1" w:themeTint="D9"/>
        </w:rPr>
        <w:t>├─── shared/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utilities.php</w:t>
      </w:r>
      <w:proofErr w:type="spellEnd"/>
      <w:r w:rsidRPr="00E113E1">
        <w:rPr>
          <w:b/>
          <w:bCs/>
          <w:color w:val="262626" w:themeColor="text1" w:themeTint="D9"/>
        </w:rPr>
        <w:t xml:space="preserve"> - pagination array</w:t>
      </w:r>
      <w:r w:rsidR="004539F0" w:rsidRPr="00E113E1">
        <w:rPr>
          <w:b/>
          <w:bCs/>
          <w:color w:val="262626" w:themeColor="text1" w:themeTint="D9"/>
        </w:rPr>
        <w:t xml:space="preserve"> mechanism</w:t>
      </w:r>
      <w:r w:rsidRPr="00E113E1">
        <w:rPr>
          <w:b/>
          <w:bCs/>
          <w:color w:val="262626" w:themeColor="text1" w:themeTint="D9"/>
        </w:rPr>
        <w:t>.</w:t>
      </w:r>
    </w:p>
    <w:p w14:paraId="05C49F2D" w14:textId="012C9A47" w:rsidR="00F90B13" w:rsidRDefault="00F90B13" w:rsidP="00E15B97">
      <w:pPr>
        <w:ind w:firstLine="0"/>
      </w:pPr>
      <w:r>
        <w:t xml:space="preserve">The above configuration allows our </w:t>
      </w:r>
      <w:r w:rsidR="00E113E1">
        <w:t>front-end</w:t>
      </w:r>
      <w:r>
        <w:t xml:space="preserve"> script to communicate with the website without refreshing the page. </w:t>
      </w:r>
    </w:p>
    <w:p w14:paraId="76F35820" w14:textId="25678EAE" w:rsidR="00E81978" w:rsidRPr="00C31D30" w:rsidRDefault="00E113E1" w:rsidP="00C31D30">
      <w:pPr>
        <w:pStyle w:val="Heading2"/>
      </w:pPr>
      <w:r>
        <w:t>Front-End and Folder Structure</w:t>
      </w:r>
    </w:p>
    <w:p w14:paraId="33E7BB36" w14:textId="77777777" w:rsidR="00E113E1" w:rsidRDefault="00E113E1">
      <w:pPr>
        <w:pStyle w:val="NoSpacing"/>
      </w:pPr>
      <w:r>
        <w:t xml:space="preserve">The front-end structure is similar in many ways to the back end. </w:t>
      </w:r>
    </w:p>
    <w:p w14:paraId="409F7484" w14:textId="77777777" w:rsidR="00E113E1" w:rsidRDefault="00E113E1">
      <w:pPr>
        <w:pStyle w:val="NoSpacing"/>
        <w:rPr>
          <w:b/>
          <w:bCs/>
          <w:color w:val="262626" w:themeColor="text1" w:themeTint="D9"/>
        </w:rPr>
      </w:pPr>
      <w:r w:rsidRPr="00E113E1">
        <w:rPr>
          <w:b/>
          <w:bCs/>
          <w:color w:val="262626" w:themeColor="text1" w:themeTint="D9"/>
        </w:rPr>
        <w:t>├─ app/</w:t>
      </w:r>
      <w:r w:rsidRPr="00E113E1">
        <w:rPr>
          <w:b/>
          <w:bCs/>
          <w:color w:val="262626" w:themeColor="text1" w:themeTint="D9"/>
        </w:rPr>
        <w:br/>
        <w:t>├─── assets/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css</w:t>
      </w:r>
      <w:proofErr w:type="spellEnd"/>
      <w:r w:rsidRPr="00E113E1">
        <w:rPr>
          <w:b/>
          <w:bCs/>
          <w:color w:val="262626" w:themeColor="text1" w:themeTint="D9"/>
        </w:rPr>
        <w:t>/</w:t>
      </w:r>
      <w:r w:rsidRPr="00E113E1">
        <w:rPr>
          <w:b/>
          <w:bCs/>
          <w:color w:val="262626" w:themeColor="text1" w:themeTint="D9"/>
        </w:rPr>
        <w:br/>
        <w:t>├───────── style.css</w:t>
      </w:r>
      <w:r w:rsidRPr="00E113E1">
        <w:rPr>
          <w:b/>
          <w:bCs/>
          <w:color w:val="262626" w:themeColor="text1" w:themeTint="D9"/>
        </w:rPr>
        <w:br/>
        <w:t xml:space="preserve">├────── </w:t>
      </w:r>
      <w:proofErr w:type="spellStart"/>
      <w:r w:rsidRPr="00E113E1">
        <w:rPr>
          <w:b/>
          <w:bCs/>
          <w:color w:val="262626" w:themeColor="text1" w:themeTint="D9"/>
        </w:rPr>
        <w:t>js</w:t>
      </w:r>
      <w:proofErr w:type="spellEnd"/>
      <w:r w:rsidRPr="00E113E1">
        <w:rPr>
          <w:b/>
          <w:bCs/>
          <w:color w:val="262626" w:themeColor="text1" w:themeTint="D9"/>
        </w:rPr>
        <w:t>/</w:t>
      </w:r>
      <w:r w:rsidRPr="00E113E1">
        <w:rPr>
          <w:b/>
          <w:bCs/>
          <w:color w:val="262626" w:themeColor="text1" w:themeTint="D9"/>
        </w:rPr>
        <w:br/>
        <w:t>├───────── bootbox.min.js</w:t>
      </w:r>
      <w:r w:rsidRPr="00E113E1">
        <w:rPr>
          <w:b/>
          <w:bCs/>
          <w:color w:val="262626" w:themeColor="text1" w:themeTint="D9"/>
        </w:rPr>
        <w:br/>
        <w:t>├───────── jquery.js</w:t>
      </w:r>
    </w:p>
    <w:p w14:paraId="52FFF5EB" w14:textId="26698FA1" w:rsidR="00E113E1" w:rsidRDefault="00E113E1">
      <w:pPr>
        <w:pStyle w:val="NoSpacing"/>
        <w:rPr>
          <w:b/>
          <w:bCs/>
          <w:color w:val="262626" w:themeColor="text1" w:themeTint="D9"/>
        </w:rPr>
      </w:pPr>
      <w:r w:rsidRPr="00E113E1">
        <w:rPr>
          <w:b/>
          <w:bCs/>
          <w:color w:val="262626" w:themeColor="text1" w:themeTint="D9"/>
        </w:rPr>
        <w:t xml:space="preserve">├───────── </w:t>
      </w:r>
      <w:r>
        <w:rPr>
          <w:b/>
          <w:bCs/>
          <w:color w:val="262626" w:themeColor="text1" w:themeTint="D9"/>
        </w:rPr>
        <w:t>script</w:t>
      </w:r>
      <w:r w:rsidRPr="00E113E1">
        <w:rPr>
          <w:b/>
          <w:bCs/>
          <w:color w:val="262626" w:themeColor="text1" w:themeTint="D9"/>
        </w:rPr>
        <w:t>.js</w:t>
      </w:r>
      <w:r w:rsidRPr="00E113E1">
        <w:rPr>
          <w:b/>
          <w:bCs/>
          <w:color w:val="262626" w:themeColor="text1" w:themeTint="D9"/>
        </w:rPr>
        <w:br/>
        <w:t xml:space="preserve">├─── </w:t>
      </w:r>
      <w:proofErr w:type="spellStart"/>
      <w:r>
        <w:rPr>
          <w:b/>
          <w:bCs/>
          <w:color w:val="262626" w:themeColor="text1" w:themeTint="D9"/>
        </w:rPr>
        <w:t>earringposts</w:t>
      </w:r>
      <w:proofErr w:type="spellEnd"/>
      <w:r w:rsidRPr="00E113E1">
        <w:rPr>
          <w:b/>
          <w:bCs/>
          <w:color w:val="262626" w:themeColor="text1" w:themeTint="D9"/>
        </w:rPr>
        <w:t>/</w:t>
      </w:r>
      <w:r w:rsidRPr="00E113E1">
        <w:rPr>
          <w:b/>
          <w:bCs/>
          <w:color w:val="262626" w:themeColor="text1" w:themeTint="D9"/>
        </w:rPr>
        <w:br/>
      </w:r>
      <w:r w:rsidRPr="00E113E1">
        <w:rPr>
          <w:b/>
          <w:bCs/>
          <w:color w:val="262626" w:themeColor="text1" w:themeTint="D9"/>
        </w:rPr>
        <w:lastRenderedPageBreak/>
        <w:t>├────── create-</w:t>
      </w:r>
      <w:r>
        <w:rPr>
          <w:b/>
          <w:bCs/>
          <w:color w:val="262626" w:themeColor="text1" w:themeTint="D9"/>
        </w:rPr>
        <w:t>earringpost</w:t>
      </w:r>
      <w:r w:rsidRPr="00E113E1">
        <w:rPr>
          <w:b/>
          <w:bCs/>
          <w:color w:val="262626" w:themeColor="text1" w:themeTint="D9"/>
        </w:rPr>
        <w:t>.js</w:t>
      </w:r>
      <w:r w:rsidRPr="00E113E1">
        <w:rPr>
          <w:b/>
          <w:bCs/>
          <w:color w:val="262626" w:themeColor="text1" w:themeTint="D9"/>
        </w:rPr>
        <w:br/>
        <w:t>├────── delete-</w:t>
      </w:r>
      <w:r>
        <w:rPr>
          <w:b/>
          <w:bCs/>
          <w:color w:val="262626" w:themeColor="text1" w:themeTint="D9"/>
        </w:rPr>
        <w:t>earringpost</w:t>
      </w:r>
      <w:r w:rsidRPr="00E113E1">
        <w:rPr>
          <w:b/>
          <w:bCs/>
          <w:color w:val="262626" w:themeColor="text1" w:themeTint="D9"/>
        </w:rPr>
        <w:t>.js</w:t>
      </w:r>
      <w:r w:rsidRPr="00E113E1">
        <w:rPr>
          <w:b/>
          <w:bCs/>
          <w:color w:val="262626" w:themeColor="text1" w:themeTint="D9"/>
        </w:rPr>
        <w:br/>
        <w:t>├────── read-one-</w:t>
      </w:r>
      <w:r>
        <w:rPr>
          <w:b/>
          <w:bCs/>
          <w:color w:val="262626" w:themeColor="text1" w:themeTint="D9"/>
        </w:rPr>
        <w:t>earringpost</w:t>
      </w:r>
      <w:r w:rsidRPr="00E113E1">
        <w:rPr>
          <w:b/>
          <w:bCs/>
          <w:color w:val="262626" w:themeColor="text1" w:themeTint="D9"/>
        </w:rPr>
        <w:t>.js</w:t>
      </w:r>
      <w:r w:rsidRPr="00E113E1">
        <w:rPr>
          <w:b/>
          <w:bCs/>
          <w:color w:val="262626" w:themeColor="text1" w:themeTint="D9"/>
        </w:rPr>
        <w:br/>
        <w:t>├────── read-</w:t>
      </w:r>
      <w:r>
        <w:rPr>
          <w:b/>
          <w:bCs/>
          <w:color w:val="262626" w:themeColor="text1" w:themeTint="D9"/>
        </w:rPr>
        <w:t>earringpost</w:t>
      </w:r>
      <w:r w:rsidRPr="00E113E1">
        <w:rPr>
          <w:b/>
          <w:bCs/>
          <w:color w:val="262626" w:themeColor="text1" w:themeTint="D9"/>
        </w:rPr>
        <w:t>.js</w:t>
      </w:r>
      <w:r w:rsidRPr="00E113E1">
        <w:rPr>
          <w:b/>
          <w:bCs/>
          <w:color w:val="262626" w:themeColor="text1" w:themeTint="D9"/>
        </w:rPr>
        <w:br/>
        <w:t>├────── update-</w:t>
      </w:r>
      <w:r>
        <w:rPr>
          <w:b/>
          <w:bCs/>
          <w:color w:val="262626" w:themeColor="text1" w:themeTint="D9"/>
        </w:rPr>
        <w:t>earringpost</w:t>
      </w:r>
      <w:r w:rsidRPr="00E113E1">
        <w:rPr>
          <w:b/>
          <w:bCs/>
          <w:color w:val="262626" w:themeColor="text1" w:themeTint="D9"/>
        </w:rPr>
        <w:t>.js</w:t>
      </w:r>
    </w:p>
    <w:p w14:paraId="40A43A67" w14:textId="77777777" w:rsidR="00B31898" w:rsidRDefault="00E113E1">
      <w:pPr>
        <w:pStyle w:val="NoSpacing"/>
        <w:rPr>
          <w:b/>
          <w:bCs/>
          <w:color w:val="262626" w:themeColor="text1" w:themeTint="D9"/>
        </w:rPr>
      </w:pPr>
      <w:r w:rsidRPr="00E113E1">
        <w:rPr>
          <w:b/>
          <w:bCs/>
          <w:color w:val="262626" w:themeColor="text1" w:themeTint="D9"/>
        </w:rPr>
        <w:t xml:space="preserve">├────── </w:t>
      </w:r>
      <w:r>
        <w:rPr>
          <w:b/>
          <w:bCs/>
          <w:color w:val="262626" w:themeColor="text1" w:themeTint="D9"/>
        </w:rPr>
        <w:t>earringpost</w:t>
      </w:r>
      <w:r w:rsidRPr="00E113E1">
        <w:rPr>
          <w:b/>
          <w:bCs/>
          <w:color w:val="262626" w:themeColor="text1" w:themeTint="D9"/>
        </w:rPr>
        <w:t>.js</w:t>
      </w:r>
      <w:r w:rsidRPr="00E113E1">
        <w:rPr>
          <w:b/>
          <w:bCs/>
          <w:color w:val="262626" w:themeColor="text1" w:themeTint="D9"/>
        </w:rPr>
        <w:br/>
        <w:t>├────── read-</w:t>
      </w:r>
      <w:r>
        <w:rPr>
          <w:b/>
          <w:bCs/>
          <w:color w:val="262626" w:themeColor="text1" w:themeTint="D9"/>
        </w:rPr>
        <w:t>earringpost</w:t>
      </w:r>
      <w:r>
        <w:rPr>
          <w:b/>
          <w:bCs/>
          <w:color w:val="262626" w:themeColor="text1" w:themeTint="D9"/>
        </w:rPr>
        <w:t>-comments</w:t>
      </w:r>
      <w:r w:rsidRPr="00E113E1">
        <w:rPr>
          <w:b/>
          <w:bCs/>
          <w:color w:val="262626" w:themeColor="text1" w:themeTint="D9"/>
        </w:rPr>
        <w:t>.js</w:t>
      </w:r>
    </w:p>
    <w:p w14:paraId="140A90A3" w14:textId="60809D26" w:rsidR="00304091" w:rsidRDefault="00B31898">
      <w:pPr>
        <w:pStyle w:val="NoSpacing"/>
        <w:rPr>
          <w:b/>
          <w:bCs/>
          <w:color w:val="262626" w:themeColor="text1" w:themeTint="D9"/>
        </w:rPr>
      </w:pPr>
      <w:r w:rsidRPr="00E113E1">
        <w:rPr>
          <w:b/>
          <w:bCs/>
          <w:color w:val="262626" w:themeColor="text1" w:themeTint="D9"/>
        </w:rPr>
        <w:t xml:space="preserve">├────── </w:t>
      </w:r>
      <w:r>
        <w:rPr>
          <w:b/>
          <w:bCs/>
          <w:color w:val="262626" w:themeColor="text1" w:themeTint="D9"/>
        </w:rPr>
        <w:t>like</w:t>
      </w:r>
      <w:r w:rsidR="00505B8B">
        <w:rPr>
          <w:b/>
          <w:bCs/>
          <w:color w:val="262626" w:themeColor="text1" w:themeTint="D9"/>
        </w:rPr>
        <w:t>-</w:t>
      </w:r>
      <w:r>
        <w:rPr>
          <w:b/>
          <w:bCs/>
          <w:color w:val="262626" w:themeColor="text1" w:themeTint="D9"/>
        </w:rPr>
        <w:t>unlike</w:t>
      </w:r>
      <w:r>
        <w:rPr>
          <w:b/>
          <w:bCs/>
          <w:color w:val="262626" w:themeColor="text1" w:themeTint="D9"/>
        </w:rPr>
        <w:t>-earringpost</w:t>
      </w:r>
      <w:r w:rsidRPr="00E113E1">
        <w:rPr>
          <w:b/>
          <w:bCs/>
          <w:color w:val="262626" w:themeColor="text1" w:themeTint="D9"/>
        </w:rPr>
        <w:t>.js</w:t>
      </w:r>
      <w:r w:rsidR="00E113E1" w:rsidRPr="00E113E1">
        <w:rPr>
          <w:b/>
          <w:bCs/>
          <w:color w:val="262626" w:themeColor="text1" w:themeTint="D9"/>
        </w:rPr>
        <w:br/>
        <w:t xml:space="preserve">├────── </w:t>
      </w:r>
      <w:r w:rsidR="00E113E1">
        <w:rPr>
          <w:b/>
          <w:bCs/>
          <w:color w:val="262626" w:themeColor="text1" w:themeTint="D9"/>
        </w:rPr>
        <w:t>earringpost</w:t>
      </w:r>
      <w:r w:rsidR="00304091">
        <w:rPr>
          <w:b/>
          <w:bCs/>
          <w:color w:val="262626" w:themeColor="text1" w:themeTint="D9"/>
        </w:rPr>
        <w:t>-comments</w:t>
      </w:r>
      <w:r w:rsidR="00E113E1" w:rsidRPr="00E113E1">
        <w:rPr>
          <w:b/>
          <w:bCs/>
          <w:color w:val="262626" w:themeColor="text1" w:themeTint="D9"/>
        </w:rPr>
        <w:t>.js</w:t>
      </w:r>
    </w:p>
    <w:p w14:paraId="7088C938" w14:textId="702A4E90" w:rsidR="00E81978" w:rsidRPr="00E113E1" w:rsidRDefault="00304091" w:rsidP="002F44BB">
      <w:pPr>
        <w:pStyle w:val="NoSpacing"/>
        <w:rPr>
          <w:b/>
          <w:bCs/>
          <w:color w:val="262626" w:themeColor="text1" w:themeTint="D9"/>
        </w:rPr>
      </w:pPr>
      <w:r w:rsidRPr="00E113E1">
        <w:rPr>
          <w:b/>
          <w:bCs/>
          <w:color w:val="262626" w:themeColor="text1" w:themeTint="D9"/>
        </w:rPr>
        <w:t xml:space="preserve">├────── </w:t>
      </w:r>
      <w:r>
        <w:rPr>
          <w:b/>
          <w:bCs/>
          <w:color w:val="262626" w:themeColor="text1" w:themeTint="D9"/>
        </w:rPr>
        <w:t>search-earringpost</w:t>
      </w:r>
      <w:r w:rsidRPr="00E113E1">
        <w:rPr>
          <w:b/>
          <w:bCs/>
          <w:color w:val="262626" w:themeColor="text1" w:themeTint="D9"/>
        </w:rPr>
        <w:t>.js</w:t>
      </w:r>
      <w:r w:rsidR="00E113E1" w:rsidRPr="00E113E1">
        <w:rPr>
          <w:b/>
          <w:bCs/>
          <w:color w:val="262626" w:themeColor="text1" w:themeTint="D9"/>
        </w:rPr>
        <w:br/>
        <w:t>├─── app.js</w:t>
      </w:r>
      <w:r w:rsidR="002F44BB" w:rsidRPr="00E113E1">
        <w:rPr>
          <w:b/>
          <w:bCs/>
          <w:color w:val="262626" w:themeColor="text1" w:themeTint="D9"/>
        </w:rPr>
        <w:t xml:space="preserve"> </w:t>
      </w:r>
      <w:r w:rsidR="00E113E1" w:rsidRPr="00E113E1">
        <w:rPr>
          <w:b/>
          <w:bCs/>
          <w:color w:val="262626" w:themeColor="text1" w:themeTint="D9"/>
        </w:rPr>
        <w:br/>
        <w:t>├─ index.html</w:t>
      </w:r>
      <w:r w:rsidR="00E113E1" w:rsidRPr="00E113E1">
        <w:rPr>
          <w:b/>
          <w:bCs/>
          <w:color w:val="262626" w:themeColor="text1" w:themeTint="D9"/>
        </w:rPr>
        <w:t xml:space="preserve"> </w:t>
      </w:r>
    </w:p>
    <w:p w14:paraId="4A9C6473" w14:textId="35B2FB0C" w:rsidR="00355DCA" w:rsidRPr="00C31D30" w:rsidRDefault="00B63F8D" w:rsidP="00C31D30">
      <w:pPr>
        <w:pStyle w:val="Heading3"/>
      </w:pPr>
      <w:r>
        <w:t>The Web App</w:t>
      </w:r>
      <w:r w:rsidR="00355DCA" w:rsidRPr="00C31D30">
        <w:t>.</w:t>
      </w:r>
    </w:p>
    <w:p w14:paraId="6CC67A66" w14:textId="2A82AEDD" w:rsidR="00E81978" w:rsidRPr="00AF6162" w:rsidRDefault="00957A7B" w:rsidP="00957A7B">
      <w:pPr>
        <w:ind w:firstLine="0"/>
      </w:pPr>
      <w:r w:rsidRPr="00957A7B">
        <w:t xml:space="preserve">Using AJAX prevent </w:t>
      </w:r>
      <w:r>
        <w:t xml:space="preserve">the application from </w:t>
      </w:r>
      <w:r w:rsidRPr="00957A7B">
        <w:t xml:space="preserve">re-loading the whole page </w:t>
      </w:r>
      <w:r>
        <w:t>every time a button is clicked which</w:t>
      </w:r>
      <w:r w:rsidR="00B63F8D">
        <w:t xml:space="preserve"> on the other hand</w:t>
      </w:r>
      <w:r>
        <w:t xml:space="preserve"> provide a much better user experience when browsing the webpage while </w:t>
      </w:r>
      <w:r w:rsidR="00B63F8D">
        <w:t xml:space="preserve">also making our </w:t>
      </w:r>
      <w:r w:rsidRPr="00957A7B">
        <w:t>web app</w:t>
      </w:r>
      <w:r w:rsidR="00B63F8D">
        <w:t xml:space="preserve">lication </w:t>
      </w:r>
      <w:r w:rsidRPr="00957A7B">
        <w:t>faster.</w:t>
      </w:r>
      <w:r>
        <w:t xml:space="preserve"> </w:t>
      </w:r>
      <w:r w:rsidRPr="00957A7B">
        <w:t>Ajax is a group of technologies</w:t>
      </w:r>
      <w:r w:rsidR="00B63F8D">
        <w:t xml:space="preserve"> which</w:t>
      </w:r>
      <w:r w:rsidRPr="00957A7B">
        <w:t xml:space="preserve"> </w:t>
      </w:r>
      <w:r w:rsidR="00B63F8D">
        <w:t xml:space="preserve">can </w:t>
      </w:r>
      <w:r w:rsidRPr="00957A7B">
        <w:t xml:space="preserve">include HTML, CSS, JavaScript and </w:t>
      </w:r>
      <w:r w:rsidR="00B63F8D" w:rsidRPr="00957A7B">
        <w:t>server-side</w:t>
      </w:r>
      <w:r w:rsidRPr="00957A7B">
        <w:t xml:space="preserve"> scripting </w:t>
      </w:r>
      <w:r w:rsidR="00B63F8D">
        <w:t>languages like</w:t>
      </w:r>
      <w:r w:rsidRPr="00957A7B">
        <w:t xml:space="preserve"> PHP.</w:t>
      </w:r>
      <w:r w:rsidR="00B63F8D">
        <w:t xml:space="preserve"> </w:t>
      </w:r>
      <w:r w:rsidRPr="00957A7B">
        <w:t xml:space="preserve"> </w:t>
      </w:r>
      <w:r w:rsidR="00B63F8D">
        <w:t xml:space="preserve">In this project, we used </w:t>
      </w:r>
      <w:r w:rsidRPr="00957A7B">
        <w:t>jQuery</w:t>
      </w:r>
      <w:r w:rsidR="00B63F8D">
        <w:t xml:space="preserve">, </w:t>
      </w:r>
      <w:r w:rsidRPr="00957A7B">
        <w:t>JSON and PHP.</w:t>
      </w:r>
      <w:r>
        <w:t xml:space="preserve"> </w:t>
      </w:r>
      <w:r w:rsidRPr="00957A7B">
        <w:t xml:space="preserve">jQuery </w:t>
      </w:r>
      <w:r w:rsidR="00B63F8D">
        <w:t>is used to assist with</w:t>
      </w:r>
      <w:r w:rsidRPr="00957A7B">
        <w:t xml:space="preserve"> </w:t>
      </w:r>
      <w:r w:rsidR="00B63F8D">
        <w:t xml:space="preserve">our </w:t>
      </w:r>
      <w:r w:rsidRPr="00957A7B">
        <w:t>AJAX</w:t>
      </w:r>
      <w:r w:rsidR="00B63F8D">
        <w:t xml:space="preserve"> Asynchronous calls on </w:t>
      </w:r>
      <w:r w:rsidRPr="00957A7B">
        <w:t xml:space="preserve">JSON data </w:t>
      </w:r>
      <w:r w:rsidR="00B63F8D">
        <w:t>that will</w:t>
      </w:r>
      <w:r w:rsidRPr="00957A7B">
        <w:t xml:space="preserve"> be handled by the REST API built using PHP.</w:t>
      </w:r>
    </w:p>
    <w:p w14:paraId="1552871B" w14:textId="07B4544A" w:rsidR="00355DCA" w:rsidRPr="00C31D30" w:rsidRDefault="00B63F8D" w:rsidP="00C31D30">
      <w:pPr>
        <w:pStyle w:val="Heading4"/>
      </w:pPr>
      <w:r>
        <w:t>External Libraries</w:t>
      </w:r>
      <w:r w:rsidR="00355DCA" w:rsidRPr="00C31D30">
        <w:t>.</w:t>
      </w:r>
    </w:p>
    <w:p w14:paraId="1A15C797" w14:textId="7055CFDD" w:rsidR="00E81978" w:rsidRDefault="00B30DBA" w:rsidP="00B30DBA">
      <w:pPr>
        <w:ind w:firstLine="0"/>
        <w:rPr>
          <w:b/>
          <w:bCs/>
        </w:rPr>
      </w:pPr>
      <w:r>
        <w:t>Libraries used in this project are the Bootstrap 4 library with access to q</w:t>
      </w:r>
      <w:r w:rsidRPr="00B30DBA">
        <w:t>uickly design and customi</w:t>
      </w:r>
      <w:r>
        <w:t>s</w:t>
      </w:r>
      <w:r w:rsidRPr="00B30DBA">
        <w:t>e responsive mobile-first sites with Bootstrap</w:t>
      </w:r>
      <w:r>
        <w:t xml:space="preserve">. The library is one of </w:t>
      </w:r>
      <w:r w:rsidRPr="00B30DBA">
        <w:t xml:space="preserve">the world’s most popular front-end open source toolkit, featuring Sass variables and mixins, responsive grid </w:t>
      </w:r>
      <w:r w:rsidRPr="00B30DBA">
        <w:lastRenderedPageBreak/>
        <w:t>system, extensive prebuilt components, and powerful JavaScript plugins</w:t>
      </w:r>
      <w:sdt>
        <w:sdtPr>
          <w:id w:val="-141424602"/>
          <w:citation/>
        </w:sdtPr>
        <w:sdtContent>
          <w:r>
            <w:fldChar w:fldCharType="begin"/>
          </w:r>
          <w:r>
            <w:instrText xml:space="preserve"> CITATION Boo \l 3081 </w:instrText>
          </w:r>
          <w:r>
            <w:fldChar w:fldCharType="separate"/>
          </w:r>
          <w:r w:rsidR="00AF6162">
            <w:rPr>
              <w:noProof/>
            </w:rPr>
            <w:t xml:space="preserve"> (4, n.d.)</w:t>
          </w:r>
          <w:r>
            <w:fldChar w:fldCharType="end"/>
          </w:r>
        </w:sdtContent>
      </w:sdt>
      <w:r w:rsidRPr="00B30DBA">
        <w:t>.</w:t>
      </w:r>
      <w:r>
        <w:t xml:space="preserve"> Another library used is the </w:t>
      </w:r>
      <w:r w:rsidRPr="00B30DBA">
        <w:rPr>
          <w:b/>
          <w:bCs/>
        </w:rPr>
        <w:t>Bootbox.js</w:t>
      </w:r>
      <w:r>
        <w:rPr>
          <w:b/>
          <w:bCs/>
        </w:rPr>
        <w:t xml:space="preserve"> </w:t>
      </w:r>
      <w:r>
        <w:t>library which</w:t>
      </w:r>
      <w:r w:rsidRPr="00B30DBA">
        <w:t xml:space="preserve"> is a small JavaScript library </w:t>
      </w:r>
      <w:r>
        <w:t>that</w:t>
      </w:r>
      <w:r w:rsidRPr="00B30DBA">
        <w:t xml:space="preserve"> allows you to</w:t>
      </w:r>
      <w:r>
        <w:t xml:space="preserve"> swiftly</w:t>
      </w:r>
      <w:r w:rsidRPr="00B30DBA">
        <w:t xml:space="preserve"> create programmatic dialog boxes using Bootstrap modals, without having to worry about creating, managing, or removing any of the required DOM elements or JavaScript event handlers</w:t>
      </w:r>
      <w:sdt>
        <w:sdtPr>
          <w:id w:val="-1900744109"/>
          <w:citation/>
        </w:sdtPr>
        <w:sdtContent>
          <w:r>
            <w:fldChar w:fldCharType="begin"/>
          </w:r>
          <w:r>
            <w:instrText xml:space="preserve"> CITATION Nic19 \l 3081 </w:instrText>
          </w:r>
          <w:r>
            <w:fldChar w:fldCharType="separate"/>
          </w:r>
          <w:r w:rsidR="00AF6162">
            <w:rPr>
              <w:noProof/>
            </w:rPr>
            <w:t xml:space="preserve"> (Payne., 2011 - 2019 )</w:t>
          </w:r>
          <w:r>
            <w:fldChar w:fldCharType="end"/>
          </w:r>
        </w:sdtContent>
      </w:sdt>
      <w:r w:rsidRPr="00B30DBA">
        <w:t>.</w:t>
      </w:r>
    </w:p>
    <w:p w14:paraId="5096A8D9" w14:textId="6910FBD4" w:rsidR="00355DCA" w:rsidRPr="00C31D30" w:rsidRDefault="00B30DBA" w:rsidP="00C31D30">
      <w:pPr>
        <w:pStyle w:val="Heading5"/>
      </w:pPr>
      <w:r>
        <w:t>Content Gathering and Research</w:t>
      </w:r>
      <w:r w:rsidR="00355DCA" w:rsidRPr="00C31D30">
        <w:t>.</w:t>
      </w:r>
    </w:p>
    <w:p w14:paraId="3ED86120" w14:textId="21162FC2" w:rsidR="00E81978" w:rsidRDefault="00AF6162">
      <w:r>
        <w:t>Research and Content on the subject was done via the internet and most information used in the web application template comes from the associated forum</w:t>
      </w:r>
      <w:sdt>
        <w:sdtPr>
          <w:id w:val="-243877996"/>
          <w:citation/>
        </w:sdtPr>
        <w:sdtContent>
          <w:r>
            <w:fldChar w:fldCharType="begin"/>
          </w:r>
          <w:r>
            <w:instrText xml:space="preserve"> CITATION Cit07 \l 3081 </w:instrText>
          </w:r>
          <w:r>
            <w:fldChar w:fldCharType="separate"/>
          </w:r>
          <w:r>
            <w:rPr>
              <w:noProof/>
            </w:rPr>
            <w:t xml:space="preserve"> (Forum, 2007)</w:t>
          </w:r>
          <w:r>
            <w:fldChar w:fldCharType="end"/>
          </w:r>
        </w:sdtContent>
      </w:sdt>
      <w:r>
        <w:t xml:space="preserve">. The  website provided valuable insight on the Earring Forum theme which lead to the design and layout of the content of Earring Holler. </w:t>
      </w:r>
    </w:p>
    <w:p w14:paraId="51878E27" w14:textId="155B25E7" w:rsidR="00AF6162" w:rsidRPr="00C31D30" w:rsidRDefault="00AF6162" w:rsidP="00AF6162">
      <w:pPr>
        <w:pStyle w:val="Heading3"/>
      </w:pPr>
      <w:r>
        <w:t>Statement of Contribution</w:t>
      </w:r>
      <w:r w:rsidRPr="00C31D30">
        <w:t>.</w:t>
      </w:r>
    </w:p>
    <w:p w14:paraId="586555CB" w14:textId="5E62DECB" w:rsidR="00AF6162" w:rsidRPr="00AF6162" w:rsidRDefault="00AF6162" w:rsidP="00AF6162">
      <w:pPr>
        <w:ind w:firstLine="0"/>
      </w:pPr>
      <w:r>
        <w:t>The development of this assignment has been completed by me. I made use of valuable online tutorials and examples and worked my way towards what I needed to achieve. The project was very challenging but fun once things started making sense while learning new tools and techniques</w:t>
      </w:r>
      <w:r w:rsidRPr="00957A7B">
        <w:t>.</w:t>
      </w:r>
      <w:r>
        <w:t xml:space="preserve"> Other assistance received is from the subject’s tutor whom many times have gone out of his way to assist with coding issues and troubleshooting. </w:t>
      </w:r>
    </w:p>
    <w:p w14:paraId="6B32E6F6" w14:textId="77777777" w:rsidR="00AF6162" w:rsidRDefault="00AF6162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0E12EFBB" w14:textId="6C919D27" w:rsidR="00E81978" w:rsidRDefault="005D3A03">
          <w:pPr>
            <w:pStyle w:val="SectionTitle"/>
          </w:pPr>
          <w:r>
            <w:t>References</w:t>
          </w:r>
        </w:p>
        <w:p w14:paraId="3C0DC05F" w14:textId="77777777" w:rsidR="00AF6162" w:rsidRDefault="00C31D30" w:rsidP="00AF6162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AF6162">
            <w:rPr>
              <w:noProof/>
            </w:rPr>
            <w:t>4, B. (n.d.). Retrieved from Bootstrap : https://getbootstrap.com/</w:t>
          </w:r>
        </w:p>
        <w:p w14:paraId="7699BD8C" w14:textId="77777777" w:rsidR="00AF6162" w:rsidRDefault="00AF6162" w:rsidP="00AF6162">
          <w:pPr>
            <w:pStyle w:val="Bibliography"/>
            <w:rPr>
              <w:noProof/>
            </w:rPr>
          </w:pPr>
          <w:r>
            <w:rPr>
              <w:noProof/>
            </w:rPr>
            <w:t xml:space="preserve">Dalisay, M. (2015, June 2). </w:t>
          </w:r>
          <w:r>
            <w:rPr>
              <w:i/>
              <w:iCs/>
              <w:noProof/>
            </w:rPr>
            <w:t xml:space="preserve">AJAX CRUD Tutorial Using JavaScript, JSON and PHP – Step by Step Guide! </w:t>
          </w:r>
          <w:r>
            <w:rPr>
              <w:noProof/>
            </w:rPr>
            <w:t>. Retrieved from CODE NINJA! : https://www.codeofaninja.com/2015/06/php-crud-with-ajax-and-oop.html</w:t>
          </w:r>
        </w:p>
        <w:p w14:paraId="0309972E" w14:textId="77777777" w:rsidR="00AF6162" w:rsidRDefault="00AF6162" w:rsidP="00AF6162">
          <w:pPr>
            <w:pStyle w:val="Bibliography"/>
            <w:rPr>
              <w:noProof/>
            </w:rPr>
          </w:pPr>
          <w:r>
            <w:rPr>
              <w:noProof/>
            </w:rPr>
            <w:t xml:space="preserve">Forum, C.-D. (2007). </w:t>
          </w:r>
          <w:r>
            <w:rPr>
              <w:i/>
              <w:iCs/>
              <w:noProof/>
            </w:rPr>
            <w:t>City-Data</w:t>
          </w:r>
          <w:r>
            <w:rPr>
              <w:noProof/>
            </w:rPr>
            <w:t>. Retrieved from https://www.city-data.com/forum/fashion-beauty/191115-ladies-guys-earrings-opinions.html</w:t>
          </w:r>
        </w:p>
        <w:p w14:paraId="21F961CE" w14:textId="77777777" w:rsidR="00AF6162" w:rsidRDefault="00AF6162" w:rsidP="00AF6162">
          <w:pPr>
            <w:pStyle w:val="Bibliography"/>
            <w:rPr>
              <w:noProof/>
            </w:rPr>
          </w:pPr>
          <w:r>
            <w:rPr>
              <w:noProof/>
            </w:rPr>
            <w:t xml:space="preserve">Payne., N. (2011 - 2019 ). </w:t>
          </w:r>
          <w:r>
            <w:rPr>
              <w:i/>
              <w:iCs/>
              <w:noProof/>
            </w:rPr>
            <w:t>Examples</w:t>
          </w:r>
          <w:r>
            <w:rPr>
              <w:noProof/>
            </w:rPr>
            <w:t>. Retrieved from bootbox: http://bootboxjs.com/examples.html</w:t>
          </w:r>
        </w:p>
        <w:p w14:paraId="5C526DF4" w14:textId="54EFB368" w:rsidR="00E81978" w:rsidRDefault="00C31D30" w:rsidP="00AF6162">
          <w:pPr>
            <w:pStyle w:val="Bibliography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C2702E" w14:textId="160FD345" w:rsidR="003605DB" w:rsidRPr="003605DB" w:rsidRDefault="003605DB" w:rsidP="003605DB"/>
    <w:p w14:paraId="7828C5C5" w14:textId="4F381040" w:rsidR="003605DB" w:rsidRPr="003605DB" w:rsidRDefault="003605DB" w:rsidP="003605DB"/>
    <w:p w14:paraId="157F53CF" w14:textId="50BEF76D" w:rsidR="003605DB" w:rsidRDefault="003605DB" w:rsidP="003605DB">
      <w:pPr>
        <w:ind w:firstLine="0"/>
        <w:rPr>
          <w:b/>
          <w:bCs/>
          <w:noProof/>
        </w:rPr>
      </w:pPr>
    </w:p>
    <w:sectPr w:rsidR="003605DB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A71B5" w14:textId="77777777" w:rsidR="0084735A" w:rsidRDefault="0084735A">
      <w:pPr>
        <w:spacing w:line="240" w:lineRule="auto"/>
      </w:pPr>
      <w:r>
        <w:separator/>
      </w:r>
    </w:p>
    <w:p w14:paraId="41D91CEC" w14:textId="77777777" w:rsidR="0084735A" w:rsidRDefault="0084735A"/>
  </w:endnote>
  <w:endnote w:type="continuationSeparator" w:id="0">
    <w:p w14:paraId="047835A4" w14:textId="77777777" w:rsidR="0084735A" w:rsidRDefault="0084735A">
      <w:pPr>
        <w:spacing w:line="240" w:lineRule="auto"/>
      </w:pPr>
      <w:r>
        <w:continuationSeparator/>
      </w:r>
    </w:p>
    <w:p w14:paraId="12AE78FF" w14:textId="77777777" w:rsidR="0084735A" w:rsidRDefault="008473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0D573" w14:textId="77777777" w:rsidR="0084735A" w:rsidRDefault="0084735A">
      <w:pPr>
        <w:spacing w:line="240" w:lineRule="auto"/>
      </w:pPr>
      <w:r>
        <w:separator/>
      </w:r>
    </w:p>
    <w:p w14:paraId="73E97A6F" w14:textId="77777777" w:rsidR="0084735A" w:rsidRDefault="0084735A"/>
  </w:footnote>
  <w:footnote w:type="continuationSeparator" w:id="0">
    <w:p w14:paraId="429E6D6D" w14:textId="77777777" w:rsidR="0084735A" w:rsidRDefault="0084735A">
      <w:pPr>
        <w:spacing w:line="240" w:lineRule="auto"/>
      </w:pPr>
      <w:r>
        <w:continuationSeparator/>
      </w:r>
    </w:p>
    <w:p w14:paraId="52D8D6E6" w14:textId="77777777" w:rsidR="0084735A" w:rsidRDefault="008473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891D9" w14:textId="78CF97C6" w:rsidR="00E81978" w:rsidRDefault="009A59A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40848A24574B4F33967DE84A2A78B94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91A18">
          <w:rPr>
            <w:rStyle w:val="Strong"/>
          </w:rPr>
          <w:t>Earring Holler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5EAF6" w14:textId="3B458DB8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1D657563BCF146D3875A2F8FB56EE41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91A18">
          <w:rPr>
            <w:rStyle w:val="Strong"/>
          </w:rPr>
          <w:t>Earring Holler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5A"/>
    <w:rsid w:val="000D3F41"/>
    <w:rsid w:val="002F44BB"/>
    <w:rsid w:val="00304091"/>
    <w:rsid w:val="00355DCA"/>
    <w:rsid w:val="003605DB"/>
    <w:rsid w:val="004539F0"/>
    <w:rsid w:val="00505B8B"/>
    <w:rsid w:val="00536A93"/>
    <w:rsid w:val="00551A02"/>
    <w:rsid w:val="005534FA"/>
    <w:rsid w:val="005D3A03"/>
    <w:rsid w:val="007C09E3"/>
    <w:rsid w:val="008002C0"/>
    <w:rsid w:val="0084735A"/>
    <w:rsid w:val="008A7DB8"/>
    <w:rsid w:val="008C5323"/>
    <w:rsid w:val="00957A7B"/>
    <w:rsid w:val="009A59A6"/>
    <w:rsid w:val="009A6A3B"/>
    <w:rsid w:val="00A91A18"/>
    <w:rsid w:val="00AF6162"/>
    <w:rsid w:val="00B30DBA"/>
    <w:rsid w:val="00B31898"/>
    <w:rsid w:val="00B612F6"/>
    <w:rsid w:val="00B63F8D"/>
    <w:rsid w:val="00B823AA"/>
    <w:rsid w:val="00BA45DB"/>
    <w:rsid w:val="00BF4184"/>
    <w:rsid w:val="00C0601E"/>
    <w:rsid w:val="00C31D30"/>
    <w:rsid w:val="00CD6E39"/>
    <w:rsid w:val="00CF6E91"/>
    <w:rsid w:val="00D85B68"/>
    <w:rsid w:val="00E113E1"/>
    <w:rsid w:val="00E15B97"/>
    <w:rsid w:val="00E526E0"/>
    <w:rsid w:val="00E6004D"/>
    <w:rsid w:val="00E65A26"/>
    <w:rsid w:val="00E81978"/>
    <w:rsid w:val="00F379B7"/>
    <w:rsid w:val="00F525FA"/>
    <w:rsid w:val="00F90B1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7B7DE"/>
  <w15:chartTrackingRefBased/>
  <w15:docId w15:val="{AD8247A3-7A95-4439-B567-BA73CE80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  <w:lang w:val="en-AU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B30DB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d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88AEE677AC4396B64BC67E57F83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E41BF-1179-4531-A0A7-653B157CF445}"/>
      </w:docPartPr>
      <w:docPartBody>
        <w:p w:rsidR="00000000" w:rsidRDefault="00716567">
          <w:pPr>
            <w:pStyle w:val="A688AEE677AC4396B64BC67E57F83B9C"/>
          </w:pPr>
          <w:r>
            <w:t>[Title Here, up to 12 Words, on One to Two Lines]</w:t>
          </w:r>
        </w:p>
      </w:docPartBody>
    </w:docPart>
    <w:docPart>
      <w:docPartPr>
        <w:name w:val="7011368B62114F6EAC99E0AE3BF66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DE52D-B3D6-4649-8E5E-7B5E988A6792}"/>
      </w:docPartPr>
      <w:docPartBody>
        <w:p w:rsidR="00000000" w:rsidRDefault="00716567">
          <w:pPr>
            <w:pStyle w:val="7011368B62114F6EAC99E0AE3BF6628A"/>
          </w:pPr>
          <w:r>
            <w:t>Abstract</w:t>
          </w:r>
        </w:p>
      </w:docPartBody>
    </w:docPart>
    <w:docPart>
      <w:docPartPr>
        <w:name w:val="A16DDD52E9184C87A6D18EFF405DC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AB906-4306-4625-9B7A-72AB3377EECA}"/>
      </w:docPartPr>
      <w:docPartBody>
        <w:p w:rsidR="00000000" w:rsidRDefault="00716567">
          <w:pPr>
            <w:pStyle w:val="A16DDD52E9184C87A6D18EFF405DC41B"/>
          </w:pPr>
          <w:r>
            <w:t>[Title Here, up to 12 Words, on One to Two Lines]</w:t>
          </w:r>
        </w:p>
      </w:docPartBody>
    </w:docPart>
    <w:docPart>
      <w:docPartPr>
        <w:name w:val="40848A24574B4F33967DE84A2A78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AB509-B10D-424F-ACD0-5DF0D7F1EB28}"/>
      </w:docPartPr>
      <w:docPartBody>
        <w:p w:rsidR="00000000" w:rsidRDefault="00716567">
          <w:pPr>
            <w:pStyle w:val="40848A24574B4F33967DE84A2A78B94B"/>
          </w:pPr>
          <w:r w:rsidRPr="005D3A03">
            <w:t>Figures title:</w:t>
          </w:r>
        </w:p>
      </w:docPartBody>
    </w:docPart>
    <w:docPart>
      <w:docPartPr>
        <w:name w:val="1D657563BCF146D3875A2F8FB56EE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6AE3C-CB44-40D4-BF55-C0DAB4D62E38}"/>
      </w:docPartPr>
      <w:docPartBody>
        <w:p w:rsidR="00000000" w:rsidRDefault="00716567">
          <w:pPr>
            <w:pStyle w:val="1D657563BCF146D3875A2F8FB56EE41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8AEE677AC4396B64BC67E57F83B9C">
    <w:name w:val="A688AEE677AC4396B64BC67E57F83B9C"/>
  </w:style>
  <w:style w:type="paragraph" w:customStyle="1" w:styleId="5B24E02C013141DD94C66E074EE25553">
    <w:name w:val="5B24E02C013141DD94C66E074EE25553"/>
  </w:style>
  <w:style w:type="paragraph" w:customStyle="1" w:styleId="36AF6573B6274986AD9C578B8CBBD6FC">
    <w:name w:val="36AF6573B6274986AD9C578B8CBBD6FC"/>
  </w:style>
  <w:style w:type="paragraph" w:customStyle="1" w:styleId="AC5548D2E3E742B9A988828AAA0912D6">
    <w:name w:val="AC5548D2E3E742B9A988828AAA0912D6"/>
  </w:style>
  <w:style w:type="paragraph" w:customStyle="1" w:styleId="1F566B1371EC4E06A2AA53848C473B83">
    <w:name w:val="1F566B1371EC4E06A2AA53848C473B83"/>
  </w:style>
  <w:style w:type="paragraph" w:customStyle="1" w:styleId="7011368B62114F6EAC99E0AE3BF6628A">
    <w:name w:val="7011368B62114F6EAC99E0AE3BF6628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EF96160189D04A0BBDEE50C515862525">
    <w:name w:val="EF96160189D04A0BBDEE50C515862525"/>
  </w:style>
  <w:style w:type="paragraph" w:customStyle="1" w:styleId="870BE81CC1334936B3D59E0666E09938">
    <w:name w:val="870BE81CC1334936B3D59E0666E09938"/>
  </w:style>
  <w:style w:type="paragraph" w:customStyle="1" w:styleId="A16DDD52E9184C87A6D18EFF405DC41B">
    <w:name w:val="A16DDD52E9184C87A6D18EFF405DC41B"/>
  </w:style>
  <w:style w:type="paragraph" w:customStyle="1" w:styleId="68018F47D8D347A5BCE055490FA44E34">
    <w:name w:val="68018F47D8D347A5BCE055490FA44E34"/>
  </w:style>
  <w:style w:type="paragraph" w:customStyle="1" w:styleId="81797D399CCC404E97DE6350DB1FE863">
    <w:name w:val="81797D399CCC404E97DE6350DB1FE863"/>
  </w:style>
  <w:style w:type="paragraph" w:customStyle="1" w:styleId="FE73460368AE4D83B29693985D3CA52C">
    <w:name w:val="FE73460368AE4D83B29693985D3CA52C"/>
  </w:style>
  <w:style w:type="paragraph" w:customStyle="1" w:styleId="CE8AF1BFAEB94FA783C63922E3A841F0">
    <w:name w:val="CE8AF1BFAEB94FA783C63922E3A841F0"/>
  </w:style>
  <w:style w:type="paragraph" w:customStyle="1" w:styleId="3B6E60BA09AC4002AE3A3355729AFD8F">
    <w:name w:val="3B6E60BA09AC4002AE3A3355729AFD8F"/>
  </w:style>
  <w:style w:type="paragraph" w:customStyle="1" w:styleId="201601B5A359425BB073C8BFA43169DD">
    <w:name w:val="201601B5A359425BB073C8BFA43169DD"/>
  </w:style>
  <w:style w:type="paragraph" w:customStyle="1" w:styleId="D3E7F47151A24447ACA45AE23C7CD0C4">
    <w:name w:val="D3E7F47151A24447ACA45AE23C7CD0C4"/>
  </w:style>
  <w:style w:type="paragraph" w:customStyle="1" w:styleId="BCF31348670D4382BDC491BFC70418FA">
    <w:name w:val="BCF31348670D4382BDC491BFC70418FA"/>
  </w:style>
  <w:style w:type="paragraph" w:customStyle="1" w:styleId="23082F8FFA204B21973CE802410AF35D">
    <w:name w:val="23082F8FFA204B21973CE802410AF35D"/>
  </w:style>
  <w:style w:type="paragraph" w:customStyle="1" w:styleId="EA96E77C7B504D6BA95E5409215FE610">
    <w:name w:val="EA96E77C7B504D6BA95E5409215FE610"/>
  </w:style>
  <w:style w:type="paragraph" w:customStyle="1" w:styleId="D4B519FA89BB48D89D7E61231E1E1D70">
    <w:name w:val="D4B519FA89BB48D89D7E61231E1E1D70"/>
  </w:style>
  <w:style w:type="paragraph" w:customStyle="1" w:styleId="38C9D54FC54247019E781EC73EEDC7C4">
    <w:name w:val="38C9D54FC54247019E781EC73EEDC7C4"/>
  </w:style>
  <w:style w:type="paragraph" w:customStyle="1" w:styleId="44308022E3CB4B90A1AB21684490450A">
    <w:name w:val="44308022E3CB4B90A1AB21684490450A"/>
  </w:style>
  <w:style w:type="paragraph" w:customStyle="1" w:styleId="E3004AA3775447D98B22FDDDAD7CB598">
    <w:name w:val="E3004AA3775447D98B22FDDDAD7CB598"/>
  </w:style>
  <w:style w:type="paragraph" w:customStyle="1" w:styleId="4D56DEFBE25647279933ACB4A370509B">
    <w:name w:val="4D56DEFBE25647279933ACB4A370509B"/>
  </w:style>
  <w:style w:type="paragraph" w:customStyle="1" w:styleId="8FE734561F0344708B12775EEB9752C7">
    <w:name w:val="8FE734561F0344708B12775EEB9752C7"/>
  </w:style>
  <w:style w:type="paragraph" w:customStyle="1" w:styleId="2B3D51CC02904C3BAC999577D410AB2A">
    <w:name w:val="2B3D51CC02904C3BAC999577D410AB2A"/>
  </w:style>
  <w:style w:type="paragraph" w:customStyle="1" w:styleId="1E361FD8D07B439889201B68F5592F94">
    <w:name w:val="1E361FD8D07B439889201B68F5592F94"/>
  </w:style>
  <w:style w:type="paragraph" w:customStyle="1" w:styleId="15EFF6CD83AE4F75B0B56243B363DCEE">
    <w:name w:val="15EFF6CD83AE4F75B0B56243B363DCEE"/>
  </w:style>
  <w:style w:type="paragraph" w:customStyle="1" w:styleId="1CF9F109EFCF418CA24267176C7EA054">
    <w:name w:val="1CF9F109EFCF418CA24267176C7EA054"/>
  </w:style>
  <w:style w:type="paragraph" w:customStyle="1" w:styleId="03CA780B9C6D4F25B91472970157D13A">
    <w:name w:val="03CA780B9C6D4F25B91472970157D13A"/>
  </w:style>
  <w:style w:type="paragraph" w:customStyle="1" w:styleId="2E5B890F3D8F4CFA97530EEC7230F3D1">
    <w:name w:val="2E5B890F3D8F4CFA97530EEC7230F3D1"/>
  </w:style>
  <w:style w:type="paragraph" w:customStyle="1" w:styleId="AAB662A634554A5E954DBAE71D11B7D9">
    <w:name w:val="AAB662A634554A5E954DBAE71D11B7D9"/>
  </w:style>
  <w:style w:type="paragraph" w:customStyle="1" w:styleId="85A2C1DAFEAD414EA2F8CEBAB1278719">
    <w:name w:val="85A2C1DAFEAD414EA2F8CEBAB1278719"/>
  </w:style>
  <w:style w:type="paragraph" w:customStyle="1" w:styleId="0ADB19420F1D49AA8C7C84AD37524E4F">
    <w:name w:val="0ADB19420F1D49AA8C7C84AD37524E4F"/>
  </w:style>
  <w:style w:type="paragraph" w:customStyle="1" w:styleId="63B5C093E0A24CBCBA34C77AD6D52819">
    <w:name w:val="63B5C093E0A24CBCBA34C77AD6D52819"/>
  </w:style>
  <w:style w:type="paragraph" w:customStyle="1" w:styleId="16E60E17ACFB49B5986C4F50B0903A02">
    <w:name w:val="16E60E17ACFB49B5986C4F50B0903A02"/>
  </w:style>
  <w:style w:type="paragraph" w:customStyle="1" w:styleId="C3DC2E414E5A4C5A9ACBC03A0DE3EA39">
    <w:name w:val="C3DC2E414E5A4C5A9ACBC03A0DE3EA39"/>
  </w:style>
  <w:style w:type="paragraph" w:customStyle="1" w:styleId="4B8FE4E1BF484B2FAEFB3D7F7BF50A9E">
    <w:name w:val="4B8FE4E1BF484B2FAEFB3D7F7BF50A9E"/>
  </w:style>
  <w:style w:type="paragraph" w:customStyle="1" w:styleId="DA5EBDA3F81D485EBE9F42000488949D">
    <w:name w:val="DA5EBDA3F81D485EBE9F42000488949D"/>
  </w:style>
  <w:style w:type="paragraph" w:customStyle="1" w:styleId="733FC672895746FEB887371B5B9F03F0">
    <w:name w:val="733FC672895746FEB887371B5B9F03F0"/>
  </w:style>
  <w:style w:type="paragraph" w:customStyle="1" w:styleId="F7DDE37199204926B45B1A6810E71B83">
    <w:name w:val="F7DDE37199204926B45B1A6810E71B83"/>
  </w:style>
  <w:style w:type="paragraph" w:customStyle="1" w:styleId="8B66737FEE5840C9983FBE3BC6F89315">
    <w:name w:val="8B66737FEE5840C9983FBE3BC6F89315"/>
  </w:style>
  <w:style w:type="paragraph" w:customStyle="1" w:styleId="339DE7A518E74D9382A79A61BC5B40D3">
    <w:name w:val="339DE7A518E74D9382A79A61BC5B40D3"/>
  </w:style>
  <w:style w:type="paragraph" w:customStyle="1" w:styleId="DD2BC0A95B2B4529B639C525903B32C1">
    <w:name w:val="DD2BC0A95B2B4529B639C525903B32C1"/>
  </w:style>
  <w:style w:type="paragraph" w:customStyle="1" w:styleId="5E4639965D0744998CF8D72B75F4838C">
    <w:name w:val="5E4639965D0744998CF8D72B75F4838C"/>
  </w:style>
  <w:style w:type="paragraph" w:customStyle="1" w:styleId="F9B68D4381A54842A0E6C2BAF19179DE">
    <w:name w:val="F9B68D4381A54842A0E6C2BAF19179DE"/>
  </w:style>
  <w:style w:type="paragraph" w:customStyle="1" w:styleId="ED88D7BC980249F99FC391C7CB1A90B0">
    <w:name w:val="ED88D7BC980249F99FC391C7CB1A90B0"/>
  </w:style>
  <w:style w:type="paragraph" w:customStyle="1" w:styleId="88ECEFC88F6E4A02BCA0B3FE919B8D54">
    <w:name w:val="88ECEFC88F6E4A02BCA0B3FE919B8D54"/>
  </w:style>
  <w:style w:type="paragraph" w:customStyle="1" w:styleId="B1F3C80FCD6849138B81274EE35F8239">
    <w:name w:val="B1F3C80FCD6849138B81274EE35F8239"/>
  </w:style>
  <w:style w:type="paragraph" w:customStyle="1" w:styleId="9480E3ECDD814B208125875BB8779D15">
    <w:name w:val="9480E3ECDD814B208125875BB8779D15"/>
  </w:style>
  <w:style w:type="paragraph" w:customStyle="1" w:styleId="5F7A493457444DACA05EE8253B36F4EC">
    <w:name w:val="5F7A493457444DACA05EE8253B36F4EC"/>
  </w:style>
  <w:style w:type="paragraph" w:customStyle="1" w:styleId="17F6A7AF279144B4A3887F8AC5B49A58">
    <w:name w:val="17F6A7AF279144B4A3887F8AC5B49A58"/>
  </w:style>
  <w:style w:type="paragraph" w:customStyle="1" w:styleId="FEDE3519AA7A45F784412255064A8C97">
    <w:name w:val="FEDE3519AA7A45F784412255064A8C97"/>
  </w:style>
  <w:style w:type="paragraph" w:customStyle="1" w:styleId="C5F668FDDDC640D5959A17126367BC47">
    <w:name w:val="C5F668FDDDC640D5959A17126367BC47"/>
  </w:style>
  <w:style w:type="paragraph" w:customStyle="1" w:styleId="829979D3677A4BCBA1C6292EF0E57CC8">
    <w:name w:val="829979D3677A4BCBA1C6292EF0E57CC8"/>
  </w:style>
  <w:style w:type="paragraph" w:customStyle="1" w:styleId="FEA6558D56D44240B4FF7FF4E4913E65">
    <w:name w:val="FEA6558D56D44240B4FF7FF4E4913E65"/>
  </w:style>
  <w:style w:type="paragraph" w:customStyle="1" w:styleId="DBDA866E939C4C6599D57D797912CB54">
    <w:name w:val="DBDA866E939C4C6599D57D797912CB54"/>
  </w:style>
  <w:style w:type="paragraph" w:customStyle="1" w:styleId="BF9DA0D684A44206888B93C67D2B22A8">
    <w:name w:val="BF9DA0D684A44206888B93C67D2B22A8"/>
  </w:style>
  <w:style w:type="paragraph" w:customStyle="1" w:styleId="1ED105B591CD4BE5A3C841B6495F2BEA">
    <w:name w:val="1ED105B591CD4BE5A3C841B6495F2BEA"/>
  </w:style>
  <w:style w:type="paragraph" w:customStyle="1" w:styleId="308B3CEB7B1E49C28CBB2756003C4871">
    <w:name w:val="308B3CEB7B1E49C28CBB2756003C4871"/>
  </w:style>
  <w:style w:type="paragraph" w:customStyle="1" w:styleId="229328D6004042D1B376BC65480D3C21">
    <w:name w:val="229328D6004042D1B376BC65480D3C21"/>
  </w:style>
  <w:style w:type="paragraph" w:customStyle="1" w:styleId="40848A24574B4F33967DE84A2A78B94B">
    <w:name w:val="40848A24574B4F33967DE84A2A78B94B"/>
  </w:style>
  <w:style w:type="paragraph" w:customStyle="1" w:styleId="1D657563BCF146D3875A2F8FB56EE414">
    <w:name w:val="1D657563BCF146D3875A2F8FB56EE4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Earring Holler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Mik15</b:Tag>
    <b:SourceType>InternetSite</b:SourceType>
    <b:Guid>{C58AC657-8CC6-4EA2-873B-B904F731F671}</b:Guid>
    <b:Title>AJAX CRUD Tutorial Using JavaScript, JSON and PHP – Step by Step Guide! </b:Title>
    <b:Year>2015</b:Year>
    <b:Author>
      <b:Author>
        <b:NameList>
          <b:Person>
            <b:Last>Dalisay</b:Last>
            <b:First>Mike</b:First>
          </b:Person>
        </b:NameList>
      </b:Author>
    </b:Author>
    <b:InternetSiteTitle>CODE NINJA! </b:InternetSiteTitle>
    <b:Month>June</b:Month>
    <b:Day> 2</b:Day>
    <b:URL>https://www.codeofaninja.com/2015/06/php-crud-with-ajax-and-oop.html</b:URL>
    <b:RefOrder>1</b:RefOrder>
  </b:Source>
  <b:Source>
    <b:Tag>Nic19</b:Tag>
    <b:SourceType>InternetSite</b:SourceType>
    <b:Guid>{D6A9E2E6-3CFD-4A02-9BDC-F01FFB69D7C8}</b:Guid>
    <b:Author>
      <b:Author>
        <b:NameList>
          <b:Person>
            <b:Last>Payne.</b:Last>
            <b:First>Nick</b:First>
          </b:Person>
        </b:NameList>
      </b:Author>
    </b:Author>
    <b:Title>Examples</b:Title>
    <b:InternetSiteTitle>bootbox</b:InternetSiteTitle>
    <b:Year>2011 - 2019 </b:Year>
    <b:URL>http://bootboxjs.com/examples.html</b:URL>
    <b:RefOrder>3</b:RefOrder>
  </b:Source>
  <b:Source>
    <b:Tag>Boo</b:Tag>
    <b:SourceType>InternetSite</b:SourceType>
    <b:Guid>{0A6FD575-2751-4906-B77B-907A6E4D1932}</b:Guid>
    <b:Author>
      <b:Author>
        <b:NameList>
          <b:Person>
            <b:Last>4</b:Last>
            <b:First>Bootstrap</b:First>
          </b:Person>
        </b:NameList>
      </b:Author>
    </b:Author>
    <b:InternetSiteTitle>Bootstrap </b:InternetSiteTitle>
    <b:URL>https://getbootstrap.com/</b:URL>
    <b:RefOrder>2</b:RefOrder>
  </b:Source>
  <b:Source>
    <b:Tag>Cit07</b:Tag>
    <b:SourceType>InternetSite</b:SourceType>
    <b:Guid>{961048B2-EBBC-4469-B7C1-0189C1B1CA54}</b:Guid>
    <b:Author>
      <b:Author>
        <b:NameList>
          <b:Person>
            <b:Last>Forum</b:Last>
            <b:First>City-Data</b:First>
          </b:Person>
        </b:NameList>
      </b:Author>
    </b:Author>
    <b:Title>City-Data</b:Title>
    <b:Year>2007</b:Year>
    <b:URL>https://www.city-data.com/forum/fashion-beauty/191115-ladies-guys-earrings-opinions.html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EE866-E48A-4037-84AF-FF4D6F44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143</TotalTime>
  <Pages>7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Earring Holler – ITECH3108 Lab Assignment 2</vt:lpstr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Earring Holler – ITECH3108 Lab Assignment 2</dc:title>
  <dc:subject/>
  <dc:creator>Cindy Noyau</dc:creator>
  <cp:keywords/>
  <dc:description/>
  <cp:lastModifiedBy>Cindy Noyau</cp:lastModifiedBy>
  <cp:revision>11</cp:revision>
  <dcterms:created xsi:type="dcterms:W3CDTF">2020-06-07T01:36:00Z</dcterms:created>
  <dcterms:modified xsi:type="dcterms:W3CDTF">2020-06-07T03:59:00Z</dcterms:modified>
</cp:coreProperties>
</file>